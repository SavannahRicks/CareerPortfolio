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0" w:type="dxa"/>
        <w:tblLook w:val="0600" w:firstRow="0" w:lastRow="0" w:firstColumn="0" w:lastColumn="0" w:noHBand="1" w:noVBand="1"/>
      </w:tblPr>
      <w:tblGrid>
        <w:gridCol w:w="10890"/>
      </w:tblGrid>
      <w:tr w:rsidR="00376913" w14:paraId="25BC9B0F" w14:textId="77777777" w:rsidTr="0024312B">
        <w:trPr>
          <w:trHeight w:val="1395"/>
        </w:trPr>
        <w:tc>
          <w:tcPr>
            <w:tcW w:w="10890" w:type="dxa"/>
          </w:tcPr>
          <w:p w14:paraId="30C13F69" w14:textId="230002C3" w:rsidR="00376913" w:rsidRPr="00376913" w:rsidRDefault="00FA049A" w:rsidP="00376913">
            <w:pPr>
              <w:pStyle w:val="Title"/>
            </w:pPr>
            <w:r>
              <w:t>Savannah Ricks</w:t>
            </w:r>
          </w:p>
          <w:p w14:paraId="00AA70F8" w14:textId="0F1D5507" w:rsidR="00376913" w:rsidRPr="00376913" w:rsidRDefault="00FA049A" w:rsidP="005E0944">
            <w:pPr>
              <w:pStyle w:val="Subtitle"/>
            </w:pPr>
            <w:r>
              <w:t>Digital Media, Arts and Technology</w:t>
            </w:r>
            <w:r w:rsidR="004C50DA">
              <w:t xml:space="preserve"> (DIGIT)</w:t>
            </w:r>
          </w:p>
        </w:tc>
      </w:tr>
      <w:tr w:rsidR="00376913" w14:paraId="2ED4FE54" w14:textId="77777777" w:rsidTr="0024312B">
        <w:trPr>
          <w:trHeight w:val="765"/>
        </w:trPr>
        <w:tc>
          <w:tcPr>
            <w:tcW w:w="10890" w:type="dxa"/>
            <w:tcBorders>
              <w:bottom w:val="single" w:sz="4" w:space="0" w:color="000000" w:themeColor="text1"/>
            </w:tcBorders>
          </w:tcPr>
          <w:p w14:paraId="4F95546F" w14:textId="49D33B51" w:rsidR="00376913" w:rsidRDefault="00FA049A" w:rsidP="005E0944">
            <w:r w:rsidRPr="00FA049A">
              <w:t>Worked in a wide range of jobs and projects to expand on skill set. Therefore, knows how to adapt to new fields of study and is not afraid to try new things.</w:t>
            </w:r>
          </w:p>
        </w:tc>
      </w:tr>
    </w:tbl>
    <w:p w14:paraId="3C2DB023" w14:textId="77777777" w:rsidR="0034260F" w:rsidRDefault="0034260F" w:rsidP="00376913"/>
    <w:tbl>
      <w:tblPr>
        <w:tblW w:w="1089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60"/>
        <w:gridCol w:w="270"/>
        <w:gridCol w:w="4719"/>
        <w:gridCol w:w="8"/>
        <w:gridCol w:w="2833"/>
      </w:tblGrid>
      <w:tr w:rsidR="00F44F0E" w14:paraId="0122C02A" w14:textId="77777777" w:rsidTr="009D41FC">
        <w:trPr>
          <w:trHeight w:val="162"/>
        </w:trPr>
        <w:tc>
          <w:tcPr>
            <w:tcW w:w="3060" w:type="dxa"/>
            <w:vMerge w:val="restart"/>
          </w:tcPr>
          <w:p w14:paraId="394AEA04" w14:textId="0C6CD048" w:rsidR="00F44F0E" w:rsidRDefault="0024312B" w:rsidP="00376913">
            <w:pPr>
              <w:pStyle w:val="Heading1"/>
            </w:pPr>
            <w:r>
              <w:t>Coding Lang.</w:t>
            </w:r>
          </w:p>
          <w:p w14:paraId="71405E0E" w14:textId="07DA654A" w:rsidR="0024312B" w:rsidRPr="0024312B" w:rsidRDefault="0024312B" w:rsidP="0024312B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 w:rsidRPr="0024312B">
              <w:t>Extensible Markup Language (XML)</w:t>
            </w:r>
          </w:p>
          <w:p w14:paraId="3BF57CC6" w14:textId="61AA6F48" w:rsidR="0024312B" w:rsidRPr="0024312B" w:rsidRDefault="0024312B" w:rsidP="0024312B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 w:rsidRPr="0024312B">
              <w:t>Extensible Stylesheet</w:t>
            </w:r>
            <w:r>
              <w:t xml:space="preserve"> </w:t>
            </w:r>
            <w:r w:rsidRPr="0024312B">
              <w:t>Language Transformations (XSLT)</w:t>
            </w:r>
          </w:p>
          <w:p w14:paraId="6D2D5EAF" w14:textId="6157ABD8" w:rsidR="0024312B" w:rsidRDefault="0024312B" w:rsidP="0024312B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proofErr w:type="spellStart"/>
            <w:r w:rsidRPr="0024312B">
              <w:t>HyperText</w:t>
            </w:r>
            <w:proofErr w:type="spellEnd"/>
            <w:r w:rsidRPr="0024312B">
              <w:t xml:space="preserve"> Markup Language (HTML)</w:t>
            </w:r>
          </w:p>
          <w:p w14:paraId="200293CA" w14:textId="25C9FE40" w:rsidR="0024312B" w:rsidRPr="0024312B" w:rsidRDefault="0024312B" w:rsidP="0024312B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 w:rsidRPr="0024312B">
              <w:t>Cascading Style Sheets (CSS)</w:t>
            </w:r>
          </w:p>
          <w:p w14:paraId="4337CF3A" w14:textId="177ED38C" w:rsidR="0024312B" w:rsidRPr="0024312B" w:rsidRDefault="0024312B" w:rsidP="0024312B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 w:rsidRPr="0024312B">
              <w:t>Scalable Vector Graphics (SVG)</w:t>
            </w:r>
          </w:p>
          <w:p w14:paraId="25353D7C" w14:textId="77777777" w:rsidR="0024312B" w:rsidRDefault="0024312B" w:rsidP="0024312B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 w:rsidRPr="0024312B">
              <w:t>Some Python</w:t>
            </w:r>
          </w:p>
          <w:p w14:paraId="781C540A" w14:textId="2034D0A6" w:rsidR="0024312B" w:rsidRPr="0024312B" w:rsidRDefault="0024312B" w:rsidP="0024312B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>
              <w:t>Git Terminal</w:t>
            </w:r>
            <w:r w:rsidRPr="0024312B">
              <w:t xml:space="preserve"> </w:t>
            </w:r>
          </w:p>
          <w:p w14:paraId="1D3EC8BA" w14:textId="2E4FA6B5" w:rsidR="0024312B" w:rsidRDefault="0024312B" w:rsidP="00BA650C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 w:rsidRPr="0024312B">
              <w:t>XQuery</w:t>
            </w:r>
          </w:p>
          <w:p w14:paraId="5EE386A6" w14:textId="77777777" w:rsidR="00F44F0E" w:rsidRDefault="00000000" w:rsidP="005E0944">
            <w:pPr>
              <w:pStyle w:val="Heading1"/>
            </w:pPr>
            <w:sdt>
              <w:sdtPr>
                <w:id w:val="-1588302835"/>
                <w:placeholder>
                  <w:docPart w:val="F5E5777688DF46B5928425D139636735"/>
                </w:placeholder>
                <w:temporary/>
                <w:showingPlcHdr/>
                <w15:appearance w15:val="hidden"/>
              </w:sdtPr>
              <w:sdtContent>
                <w:r w:rsidR="00F44F0E">
                  <w:t>Skills</w:t>
                </w:r>
              </w:sdtContent>
            </w:sdt>
          </w:p>
          <w:p w14:paraId="7E0EFDF6" w14:textId="62F183BB" w:rsidR="0024312B" w:rsidRPr="0024312B" w:rsidRDefault="0024312B" w:rsidP="0024312B">
            <w:r w:rsidRPr="0024312B">
              <w:t xml:space="preserve">Attention to </w:t>
            </w:r>
            <w:r w:rsidR="00A578BF">
              <w:t>D</w:t>
            </w:r>
            <w:r w:rsidRPr="0024312B">
              <w:t>etail</w:t>
            </w:r>
          </w:p>
          <w:p w14:paraId="2031C406" w14:textId="45D5EBB2" w:rsidR="0024312B" w:rsidRPr="0024312B" w:rsidRDefault="0024312B" w:rsidP="0024312B">
            <w:r w:rsidRPr="0024312B">
              <w:t xml:space="preserve">Learns </w:t>
            </w:r>
            <w:r w:rsidR="00A578BF">
              <w:t>Q</w:t>
            </w:r>
            <w:r w:rsidRPr="0024312B">
              <w:t>uickly</w:t>
            </w:r>
          </w:p>
          <w:p w14:paraId="3039E52F" w14:textId="0E02BC44" w:rsidR="0024312B" w:rsidRPr="0024312B" w:rsidRDefault="0024312B" w:rsidP="0024312B">
            <w:r w:rsidRPr="0024312B">
              <w:t>Organization</w:t>
            </w:r>
          </w:p>
          <w:p w14:paraId="22C9D9A1" w14:textId="2CA87CAE" w:rsidR="00F44F0E" w:rsidRDefault="00A578BF" w:rsidP="0024312B">
            <w:r>
              <w:t xml:space="preserve">Extroverted </w:t>
            </w:r>
          </w:p>
          <w:p w14:paraId="6D89C668" w14:textId="60DE0A1C" w:rsidR="00A578BF" w:rsidRDefault="00A578BF" w:rsidP="0024312B">
            <w:r>
              <w:t>Uses GitHub.com</w:t>
            </w:r>
          </w:p>
          <w:p w14:paraId="77D98491" w14:textId="29328F4F" w:rsidR="00FA3A59" w:rsidRPr="0043482D" w:rsidRDefault="00FA3A59" w:rsidP="0024312B">
            <w:r>
              <w:t>Knowledgeable in Microsoft applications</w:t>
            </w:r>
          </w:p>
          <w:p w14:paraId="34AEB39B" w14:textId="77777777" w:rsidR="00F44F0E" w:rsidRDefault="00F44F0E" w:rsidP="005E0944">
            <w:r>
              <w:t xml:space="preserve"> </w:t>
            </w:r>
          </w:p>
          <w:p w14:paraId="2D2D0B0A" w14:textId="77777777" w:rsidR="00F44F0E" w:rsidRPr="006652D0" w:rsidRDefault="00000000" w:rsidP="00376913">
            <w:pPr>
              <w:pStyle w:val="Heading1"/>
            </w:pPr>
            <w:sdt>
              <w:sdtPr>
                <w:id w:val="-2114353158"/>
                <w:placeholder>
                  <w:docPart w:val="BB71B1E45944438097E53A6430EBD2CA"/>
                </w:placeholder>
                <w:temporary/>
                <w:showingPlcHdr/>
                <w15:appearance w15:val="hidden"/>
              </w:sdtPr>
              <w:sdtContent>
                <w:r w:rsidR="00F44F0E">
                  <w:t>Contact</w:t>
                </w:r>
              </w:sdtContent>
            </w:sdt>
          </w:p>
          <w:p w14:paraId="340D4E48" w14:textId="4E6A0FBB" w:rsidR="00F44F0E" w:rsidRDefault="00A578BF" w:rsidP="00C83AE4">
            <w:pPr>
              <w:pStyle w:val="Heading4"/>
            </w:pPr>
            <w:r>
              <w:t>Erie, PA</w:t>
            </w:r>
            <w:r w:rsidR="00F44F0E">
              <w:t xml:space="preserve"> </w:t>
            </w:r>
            <w:r>
              <w:t>16510</w:t>
            </w:r>
          </w:p>
          <w:p w14:paraId="7D80FD37" w14:textId="393FD972" w:rsidR="00F44F0E" w:rsidRDefault="00A578BF" w:rsidP="00C83AE4">
            <w:pPr>
              <w:pStyle w:val="Heading4"/>
            </w:pPr>
            <w:r>
              <w:t>681-315-2080</w:t>
            </w:r>
          </w:p>
          <w:p w14:paraId="1EBEE277" w14:textId="0E7ABE0E" w:rsidR="00F44F0E" w:rsidRDefault="00000000" w:rsidP="00C83AE4">
            <w:pPr>
              <w:pStyle w:val="Heading4"/>
            </w:pPr>
            <w:hyperlink r:id="rId12" w:history="1">
              <w:r w:rsidR="008A68C5" w:rsidRPr="002F53ED">
                <w:rPr>
                  <w:rStyle w:val="Hyperlink"/>
                </w:rPr>
                <w:t>srr5618@psu.edu</w:t>
              </w:r>
            </w:hyperlink>
          </w:p>
          <w:p w14:paraId="47525FBF" w14:textId="0A3F0582" w:rsidR="008A68C5" w:rsidRDefault="00C517C7" w:rsidP="00E74CD7">
            <w:r>
              <w:t>Portfolio</w:t>
            </w:r>
            <w:r w:rsidR="00B43BAA">
              <w:t xml:space="preserve"> and LinkedIn</w:t>
            </w:r>
            <w:r>
              <w:t xml:space="preserve"> </w:t>
            </w:r>
            <w:r w:rsidR="008A68C5">
              <w:t>QR</w:t>
            </w:r>
            <w:r w:rsidR="00B43BAA">
              <w:t xml:space="preserve"> Codes</w:t>
            </w:r>
            <w:r w:rsidR="008A68C5">
              <w:t>:</w:t>
            </w:r>
            <w:r w:rsidR="00B43BAA">
              <w:t xml:space="preserve"> </w:t>
            </w:r>
          </w:p>
          <w:p w14:paraId="1C02AE2C" w14:textId="2479FC2E" w:rsidR="00F44F0E" w:rsidRDefault="00C517C7" w:rsidP="003D2A5B">
            <w:r>
              <w:rPr>
                <w:noProof/>
              </w:rPr>
              <w:drawing>
                <wp:inline distT="0" distB="0" distL="0" distR="0" wp14:anchorId="407915C9" wp14:editId="4F479D2B">
                  <wp:extent cx="819339" cy="992310"/>
                  <wp:effectExtent l="0" t="0" r="0" b="0"/>
                  <wp:docPr id="1386208159" name="Picture 1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208159" name="Picture 1" descr="A qr code on a white background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939" cy="999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43BAA">
              <w:rPr>
                <w:noProof/>
              </w:rPr>
              <w:drawing>
                <wp:inline distT="0" distB="0" distL="0" distR="0" wp14:anchorId="76CC43CE" wp14:editId="4E0A7ECA">
                  <wp:extent cx="848299" cy="1015708"/>
                  <wp:effectExtent l="0" t="0" r="9525" b="0"/>
                  <wp:docPr id="1178651166" name="Picture 2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651166" name="Picture 2" descr="A qr code on a white background&#10;&#10;Description automatically generated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17"/>
                          <a:stretch/>
                        </pic:blipFill>
                        <pic:spPr bwMode="auto">
                          <a:xfrm>
                            <a:off x="0" y="0"/>
                            <a:ext cx="888433" cy="1063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2DE097A4" w14:textId="77777777" w:rsidR="00F44F0E" w:rsidRDefault="00F44F0E" w:rsidP="00222D15"/>
        </w:tc>
        <w:tc>
          <w:tcPr>
            <w:tcW w:w="7560" w:type="dxa"/>
            <w:gridSpan w:val="3"/>
          </w:tcPr>
          <w:p w14:paraId="1C263743" w14:textId="521336D6" w:rsidR="00F44F0E" w:rsidRPr="00A02CAF" w:rsidRDefault="00F44F0E" w:rsidP="001D6651">
            <w:pPr>
              <w:pStyle w:val="Heading1"/>
            </w:pPr>
            <w:r>
              <w:t>Work History</w:t>
            </w:r>
          </w:p>
        </w:tc>
      </w:tr>
      <w:tr w:rsidR="00F44F0E" w:rsidRPr="001273AE" w14:paraId="6FA6A593" w14:textId="77777777" w:rsidTr="009D41FC">
        <w:trPr>
          <w:trHeight w:val="252"/>
        </w:trPr>
        <w:tc>
          <w:tcPr>
            <w:tcW w:w="3060" w:type="dxa"/>
            <w:vMerge/>
          </w:tcPr>
          <w:p w14:paraId="2D32AEED" w14:textId="77777777" w:rsidR="00F44F0E" w:rsidRDefault="00F44F0E" w:rsidP="00376913">
            <w:pPr>
              <w:pStyle w:val="Heading1"/>
            </w:pPr>
          </w:p>
        </w:tc>
        <w:tc>
          <w:tcPr>
            <w:tcW w:w="270" w:type="dxa"/>
          </w:tcPr>
          <w:p w14:paraId="0C6D7F43" w14:textId="77777777" w:rsidR="00F44F0E" w:rsidRPr="001D6651" w:rsidRDefault="00F44F0E" w:rsidP="00222D15"/>
        </w:tc>
        <w:tc>
          <w:tcPr>
            <w:tcW w:w="4719" w:type="dxa"/>
          </w:tcPr>
          <w:p w14:paraId="5FB7DF0E" w14:textId="045772C9" w:rsidR="00F44F0E" w:rsidRPr="001D6651" w:rsidRDefault="00F44F0E" w:rsidP="001273AE">
            <w:pPr>
              <w:pStyle w:val="Heading2"/>
            </w:pPr>
            <w:r>
              <w:t>Digital Mitford Project Assistant - PSB</w:t>
            </w:r>
          </w:p>
        </w:tc>
        <w:tc>
          <w:tcPr>
            <w:tcW w:w="2841" w:type="dxa"/>
            <w:gridSpan w:val="2"/>
          </w:tcPr>
          <w:p w14:paraId="2BF4F6A3" w14:textId="611FD511" w:rsidR="00F44F0E" w:rsidRPr="001273AE" w:rsidRDefault="00F44F0E" w:rsidP="00FA049A">
            <w:pPr>
              <w:pStyle w:val="Heading3"/>
            </w:pPr>
            <w:r>
              <w:t>01/2023-Today</w:t>
            </w:r>
          </w:p>
        </w:tc>
      </w:tr>
      <w:tr w:rsidR="00F44F0E" w14:paraId="57752F96" w14:textId="77777777" w:rsidTr="009D41FC">
        <w:trPr>
          <w:trHeight w:val="783"/>
        </w:trPr>
        <w:tc>
          <w:tcPr>
            <w:tcW w:w="3060" w:type="dxa"/>
            <w:vMerge/>
          </w:tcPr>
          <w:p w14:paraId="672AFADA" w14:textId="77777777" w:rsidR="00F44F0E" w:rsidRDefault="00F44F0E" w:rsidP="00376913">
            <w:pPr>
              <w:pStyle w:val="Heading1"/>
            </w:pPr>
          </w:p>
        </w:tc>
        <w:tc>
          <w:tcPr>
            <w:tcW w:w="270" w:type="dxa"/>
          </w:tcPr>
          <w:p w14:paraId="76E6602C" w14:textId="77777777" w:rsidR="00F44F0E" w:rsidRDefault="00F44F0E" w:rsidP="00222D15"/>
        </w:tc>
        <w:tc>
          <w:tcPr>
            <w:tcW w:w="7560" w:type="dxa"/>
            <w:gridSpan w:val="3"/>
          </w:tcPr>
          <w:p w14:paraId="5F1CC4CA" w14:textId="7179DDC8" w:rsidR="004C50DA" w:rsidRPr="004C50DA" w:rsidRDefault="004C50DA" w:rsidP="004C50DA">
            <w:r w:rsidRPr="004C50DA">
              <w:t xml:space="preserve">Meets once a week with co-assistant and </w:t>
            </w:r>
            <w:r>
              <w:t xml:space="preserve">professor </w:t>
            </w:r>
            <w:r w:rsidRPr="004C50DA">
              <w:t>Dr. Beshero-Bondar</w:t>
            </w:r>
            <w:r>
              <w:t>.</w:t>
            </w:r>
          </w:p>
          <w:p w14:paraId="6DB66128" w14:textId="77777777" w:rsidR="004C50DA" w:rsidRPr="004C50DA" w:rsidRDefault="004C50DA" w:rsidP="004C50DA">
            <w:r w:rsidRPr="004C50DA">
              <w:t>Collaborates ideas and shares tasks with co-assistant through GitHub.com.</w:t>
            </w:r>
          </w:p>
          <w:p w14:paraId="1B50745E" w14:textId="77777777" w:rsidR="00F44F0E" w:rsidRDefault="004C50DA" w:rsidP="004C50DA">
            <w:r>
              <w:t>N</w:t>
            </w:r>
            <w:r w:rsidRPr="004C50DA">
              <w:t>ot limited to transcribing photos of text to digital, tagging keywords, and webpage designing.</w:t>
            </w:r>
            <w:r>
              <w:t xml:space="preserve"> </w:t>
            </w:r>
            <w:r w:rsidRPr="004C50DA">
              <w:t>Uses multiple coding languages to complete such tasks</w:t>
            </w:r>
            <w:r>
              <w:t xml:space="preserve">, </w:t>
            </w:r>
            <w:r w:rsidRPr="004C50DA">
              <w:t>not limited to XML, XSLT, HTML, and CSS.</w:t>
            </w:r>
          </w:p>
          <w:p w14:paraId="6935FE99" w14:textId="1232DBBF" w:rsidR="00A578BF" w:rsidRDefault="00A578BF" w:rsidP="004C50DA"/>
        </w:tc>
      </w:tr>
      <w:tr w:rsidR="00F44F0E" w14:paraId="4C23DF67" w14:textId="77777777" w:rsidTr="009D41FC">
        <w:trPr>
          <w:trHeight w:val="360"/>
        </w:trPr>
        <w:tc>
          <w:tcPr>
            <w:tcW w:w="3060" w:type="dxa"/>
            <w:vMerge/>
          </w:tcPr>
          <w:p w14:paraId="45AF7EEF" w14:textId="77777777" w:rsidR="00F44F0E" w:rsidRDefault="00F44F0E" w:rsidP="00376913">
            <w:pPr>
              <w:pStyle w:val="Heading1"/>
            </w:pPr>
          </w:p>
        </w:tc>
        <w:tc>
          <w:tcPr>
            <w:tcW w:w="270" w:type="dxa"/>
          </w:tcPr>
          <w:p w14:paraId="78A570CF" w14:textId="77777777" w:rsidR="00F44F0E" w:rsidRDefault="00F44F0E" w:rsidP="00222D15"/>
        </w:tc>
        <w:tc>
          <w:tcPr>
            <w:tcW w:w="4719" w:type="dxa"/>
          </w:tcPr>
          <w:p w14:paraId="7DE5BB2B" w14:textId="44BE3FD2" w:rsidR="00F44F0E" w:rsidRDefault="00F44F0E" w:rsidP="001D6651">
            <w:pPr>
              <w:pStyle w:val="Heading2"/>
            </w:pPr>
            <w:r>
              <w:t>Key Holder – Charlotte Russe</w:t>
            </w:r>
          </w:p>
        </w:tc>
        <w:tc>
          <w:tcPr>
            <w:tcW w:w="2841" w:type="dxa"/>
            <w:gridSpan w:val="2"/>
          </w:tcPr>
          <w:p w14:paraId="714A5821" w14:textId="311337E4" w:rsidR="00F44F0E" w:rsidRDefault="00F44F0E" w:rsidP="001D6651">
            <w:pPr>
              <w:pStyle w:val="Heading3"/>
            </w:pPr>
            <w:r>
              <w:t>10/2022-Today</w:t>
            </w:r>
          </w:p>
        </w:tc>
      </w:tr>
      <w:tr w:rsidR="00F44F0E" w14:paraId="2600F536" w14:textId="77777777" w:rsidTr="009D41FC">
        <w:trPr>
          <w:trHeight w:val="828"/>
        </w:trPr>
        <w:tc>
          <w:tcPr>
            <w:tcW w:w="3060" w:type="dxa"/>
            <w:vMerge/>
          </w:tcPr>
          <w:p w14:paraId="173E3E2C" w14:textId="77777777" w:rsidR="00F44F0E" w:rsidRDefault="00F44F0E" w:rsidP="00376913">
            <w:pPr>
              <w:pStyle w:val="Heading1"/>
            </w:pPr>
          </w:p>
        </w:tc>
        <w:tc>
          <w:tcPr>
            <w:tcW w:w="270" w:type="dxa"/>
          </w:tcPr>
          <w:p w14:paraId="49E3E9F6" w14:textId="77777777" w:rsidR="00F44F0E" w:rsidRDefault="00F44F0E" w:rsidP="00222D15"/>
        </w:tc>
        <w:tc>
          <w:tcPr>
            <w:tcW w:w="7560" w:type="dxa"/>
            <w:gridSpan w:val="3"/>
          </w:tcPr>
          <w:p w14:paraId="5ED843F6" w14:textId="319C2FE9" w:rsidR="004C50DA" w:rsidRPr="004C50DA" w:rsidRDefault="004C50DA" w:rsidP="004C50DA">
            <w:r w:rsidRPr="004C50DA">
              <w:t>Responsible for closing/opening the store</w:t>
            </w:r>
            <w:r w:rsidR="00A578BF">
              <w:t xml:space="preserve"> and u</w:t>
            </w:r>
            <w:r w:rsidR="00A578BF" w:rsidRPr="004C50DA">
              <w:t xml:space="preserve">ses the </w:t>
            </w:r>
            <w:r w:rsidR="00A578BF">
              <w:t>c</w:t>
            </w:r>
            <w:r w:rsidR="00A578BF" w:rsidRPr="004C50DA">
              <w:t xml:space="preserve">ash </w:t>
            </w:r>
            <w:r w:rsidR="00A578BF">
              <w:t>r</w:t>
            </w:r>
            <w:r w:rsidR="00A578BF" w:rsidRPr="004C50DA">
              <w:t>egister</w:t>
            </w:r>
            <w:r w:rsidR="00A578BF">
              <w:t>.</w:t>
            </w:r>
          </w:p>
          <w:p w14:paraId="29B415A0" w14:textId="4424D9B2" w:rsidR="004C50DA" w:rsidRPr="004C50DA" w:rsidRDefault="004C50DA" w:rsidP="004C50DA">
            <w:r w:rsidRPr="004C50DA">
              <w:t>Closing responsibilities: counting drawers, emailing, creating deposit, closing paperwork</w:t>
            </w:r>
            <w:r>
              <w:t>.</w:t>
            </w:r>
          </w:p>
          <w:p w14:paraId="4A76C8AA" w14:textId="71380DE3" w:rsidR="004C50DA" w:rsidRPr="004C50DA" w:rsidRDefault="004C50DA" w:rsidP="004C50DA">
            <w:r w:rsidRPr="004C50DA">
              <w:t>Folded, organized, and stocked merchandise</w:t>
            </w:r>
            <w:r>
              <w:t>, a</w:t>
            </w:r>
            <w:r w:rsidRPr="004C50DA">
              <w:t xml:space="preserve">nswered questions and </w:t>
            </w:r>
            <w:proofErr w:type="gramStart"/>
            <w:r w:rsidRPr="004C50DA">
              <w:t>guid</w:t>
            </w:r>
            <w:r>
              <w:t>es</w:t>
            </w:r>
            <w:proofErr w:type="gramEnd"/>
            <w:r>
              <w:t xml:space="preserve"> </w:t>
            </w:r>
            <w:r w:rsidRPr="004C50DA">
              <w:t>customers to desired merchandise.</w:t>
            </w:r>
          </w:p>
          <w:p w14:paraId="7C5362C4" w14:textId="6CCAAAE0" w:rsidR="00A578BF" w:rsidRDefault="00A578BF" w:rsidP="00A578BF"/>
        </w:tc>
      </w:tr>
      <w:tr w:rsidR="00F44F0E" w14:paraId="3C95F825" w14:textId="77777777" w:rsidTr="009D41FC">
        <w:trPr>
          <w:trHeight w:val="225"/>
        </w:trPr>
        <w:tc>
          <w:tcPr>
            <w:tcW w:w="3060" w:type="dxa"/>
            <w:vMerge/>
          </w:tcPr>
          <w:p w14:paraId="0DCBE3C6" w14:textId="77777777" w:rsidR="00F44F0E" w:rsidRDefault="00F44F0E" w:rsidP="00376913">
            <w:pPr>
              <w:pStyle w:val="Heading1"/>
            </w:pPr>
          </w:p>
        </w:tc>
        <w:tc>
          <w:tcPr>
            <w:tcW w:w="270" w:type="dxa"/>
          </w:tcPr>
          <w:p w14:paraId="61EDDD86" w14:textId="77777777" w:rsidR="00F44F0E" w:rsidRDefault="00F44F0E" w:rsidP="00222D15"/>
        </w:tc>
        <w:tc>
          <w:tcPr>
            <w:tcW w:w="7560" w:type="dxa"/>
            <w:gridSpan w:val="3"/>
          </w:tcPr>
          <w:p w14:paraId="7D58392A" w14:textId="77777777" w:rsidR="00F44F0E" w:rsidRDefault="00000000" w:rsidP="00376913">
            <w:pPr>
              <w:pStyle w:val="Heading1"/>
            </w:pPr>
            <w:sdt>
              <w:sdtPr>
                <w:id w:val="1609545817"/>
                <w:placeholder>
                  <w:docPart w:val="770649525DD24A9F9275040E91A421DC"/>
                </w:placeholder>
                <w:temporary/>
                <w:showingPlcHdr/>
                <w15:appearance w15:val="hidden"/>
              </w:sdtPr>
              <w:sdtContent>
                <w:r w:rsidR="00F44F0E">
                  <w:t>Education</w:t>
                </w:r>
              </w:sdtContent>
            </w:sdt>
          </w:p>
        </w:tc>
      </w:tr>
      <w:tr w:rsidR="00F44F0E" w14:paraId="7E70E780" w14:textId="77777777" w:rsidTr="009D41FC">
        <w:trPr>
          <w:trHeight w:val="297"/>
        </w:trPr>
        <w:tc>
          <w:tcPr>
            <w:tcW w:w="3060" w:type="dxa"/>
            <w:vMerge/>
          </w:tcPr>
          <w:p w14:paraId="605D6EE4" w14:textId="77777777" w:rsidR="00F44F0E" w:rsidRDefault="00F44F0E" w:rsidP="00376913">
            <w:pPr>
              <w:pStyle w:val="Heading1"/>
            </w:pPr>
          </w:p>
        </w:tc>
        <w:tc>
          <w:tcPr>
            <w:tcW w:w="270" w:type="dxa"/>
          </w:tcPr>
          <w:p w14:paraId="7B741DA8" w14:textId="77777777" w:rsidR="00F44F0E" w:rsidRDefault="00F44F0E" w:rsidP="00222D15"/>
        </w:tc>
        <w:tc>
          <w:tcPr>
            <w:tcW w:w="4719" w:type="dxa"/>
          </w:tcPr>
          <w:p w14:paraId="30A2A766" w14:textId="2D9BDDD0" w:rsidR="00F44F0E" w:rsidRPr="00FA049A" w:rsidRDefault="00F44F0E" w:rsidP="001D6651">
            <w:pPr>
              <w:pStyle w:val="Heading2"/>
            </w:pPr>
            <w:r>
              <w:t>Year 2 of</w:t>
            </w:r>
            <w:r w:rsidR="004C50DA">
              <w:t xml:space="preserve"> Majoring </w:t>
            </w:r>
            <w:r w:rsidR="009D41FC">
              <w:t xml:space="preserve">in </w:t>
            </w:r>
            <w:r w:rsidR="004C50DA">
              <w:t>DIGIT</w:t>
            </w:r>
            <w:r>
              <w:t>– Penn State Behend</w:t>
            </w:r>
          </w:p>
        </w:tc>
        <w:tc>
          <w:tcPr>
            <w:tcW w:w="2841" w:type="dxa"/>
            <w:gridSpan w:val="2"/>
          </w:tcPr>
          <w:p w14:paraId="6AFCC726" w14:textId="41E7F349" w:rsidR="00F44F0E" w:rsidRDefault="00F44F0E" w:rsidP="00C83AE4">
            <w:pPr>
              <w:pStyle w:val="Heading3"/>
            </w:pPr>
            <w:r>
              <w:t>202</w:t>
            </w:r>
            <w:r w:rsidR="009D41FC">
              <w:t>1</w:t>
            </w:r>
            <w:r>
              <w:t xml:space="preserve">-Today </w:t>
            </w:r>
          </w:p>
        </w:tc>
      </w:tr>
      <w:tr w:rsidR="00F44F0E" w14:paraId="37C6F5EA" w14:textId="77777777" w:rsidTr="009D41FC">
        <w:trPr>
          <w:trHeight w:val="920"/>
        </w:trPr>
        <w:tc>
          <w:tcPr>
            <w:tcW w:w="3060" w:type="dxa"/>
            <w:vMerge/>
          </w:tcPr>
          <w:p w14:paraId="4C6E0C84" w14:textId="77777777" w:rsidR="00F44F0E" w:rsidRDefault="00F44F0E" w:rsidP="00376913">
            <w:pPr>
              <w:pStyle w:val="Heading1"/>
            </w:pPr>
          </w:p>
        </w:tc>
        <w:tc>
          <w:tcPr>
            <w:tcW w:w="270" w:type="dxa"/>
          </w:tcPr>
          <w:p w14:paraId="34E2F6E6" w14:textId="77777777" w:rsidR="00F44F0E" w:rsidRDefault="00F44F0E" w:rsidP="00222D15"/>
        </w:tc>
        <w:tc>
          <w:tcPr>
            <w:tcW w:w="7560" w:type="dxa"/>
            <w:gridSpan w:val="3"/>
          </w:tcPr>
          <w:p w14:paraId="2193A252" w14:textId="42B6759C" w:rsidR="00F44F0E" w:rsidRDefault="004C50DA" w:rsidP="001D6651">
            <w:r>
              <w:t>The first</w:t>
            </w:r>
            <w:r w:rsidR="00F44F0E">
              <w:t xml:space="preserve"> and only college student in the family who was also awarded the Discover PSU scholarship, a cumulative $26k. </w:t>
            </w:r>
          </w:p>
        </w:tc>
      </w:tr>
      <w:tr w:rsidR="00F44F0E" w14:paraId="390259F9" w14:textId="77777777" w:rsidTr="009D41FC">
        <w:trPr>
          <w:trHeight w:val="513"/>
        </w:trPr>
        <w:tc>
          <w:tcPr>
            <w:tcW w:w="3060" w:type="dxa"/>
            <w:vMerge/>
          </w:tcPr>
          <w:p w14:paraId="66D4DF7B" w14:textId="77777777" w:rsidR="00F44F0E" w:rsidRDefault="00F44F0E" w:rsidP="000964F3">
            <w:pPr>
              <w:pStyle w:val="Heading1"/>
            </w:pPr>
          </w:p>
        </w:tc>
        <w:tc>
          <w:tcPr>
            <w:tcW w:w="270" w:type="dxa"/>
          </w:tcPr>
          <w:p w14:paraId="0F8E6AD9" w14:textId="77777777" w:rsidR="00F44F0E" w:rsidRDefault="00F44F0E" w:rsidP="000964F3"/>
        </w:tc>
        <w:tc>
          <w:tcPr>
            <w:tcW w:w="7560" w:type="dxa"/>
            <w:gridSpan w:val="3"/>
          </w:tcPr>
          <w:p w14:paraId="2042AD62" w14:textId="21D33005" w:rsidR="00F44F0E" w:rsidRDefault="00F44F0E" w:rsidP="00F44F0E">
            <w:pPr>
              <w:pStyle w:val="Heading3"/>
              <w:jc w:val="left"/>
            </w:pPr>
            <w:r w:rsidRPr="000964F3">
              <w:rPr>
                <w:rFonts w:asciiTheme="majorHAnsi" w:hAnsiTheme="majorHAnsi"/>
                <w:bCs/>
                <w:color w:val="000000" w:themeColor="text1"/>
                <w:sz w:val="28"/>
              </w:rPr>
              <w:t>Projects</w:t>
            </w:r>
          </w:p>
        </w:tc>
      </w:tr>
      <w:tr w:rsidR="009D41FC" w14:paraId="09868B32" w14:textId="77777777" w:rsidTr="009D41FC">
        <w:trPr>
          <w:trHeight w:val="630"/>
        </w:trPr>
        <w:tc>
          <w:tcPr>
            <w:tcW w:w="3060" w:type="dxa"/>
            <w:vMerge/>
          </w:tcPr>
          <w:p w14:paraId="2A428957" w14:textId="77777777" w:rsidR="009D41FC" w:rsidRDefault="009D41FC" w:rsidP="009D41FC">
            <w:pPr>
              <w:pStyle w:val="Heading1"/>
            </w:pPr>
          </w:p>
        </w:tc>
        <w:tc>
          <w:tcPr>
            <w:tcW w:w="270" w:type="dxa"/>
          </w:tcPr>
          <w:p w14:paraId="559B86F3" w14:textId="77777777" w:rsidR="009D41FC" w:rsidRDefault="009D41FC" w:rsidP="009D41FC"/>
        </w:tc>
        <w:tc>
          <w:tcPr>
            <w:tcW w:w="4719" w:type="dxa"/>
          </w:tcPr>
          <w:p w14:paraId="624E3B38" w14:textId="77777777" w:rsidR="009D41FC" w:rsidRDefault="009D41FC" w:rsidP="009D41FC">
            <w:pPr>
              <w:pStyle w:val="Heading2"/>
            </w:pPr>
            <w:r w:rsidRPr="00F44F0E">
              <w:t xml:space="preserve">Bojack Horseman Class Project </w:t>
            </w:r>
          </w:p>
          <w:p w14:paraId="3C0A2680" w14:textId="249C4B25" w:rsidR="009D41FC" w:rsidRPr="00F44F0E" w:rsidRDefault="009D41FC" w:rsidP="009D41FC">
            <w:pPr>
              <w:pStyle w:val="Heading2"/>
            </w:pPr>
            <w:r w:rsidRPr="00F44F0E">
              <w:t>DIGIT 210:</w:t>
            </w:r>
            <w:r>
              <w:t xml:space="preserve">  </w:t>
            </w:r>
            <w:r w:rsidRPr="00F44F0E">
              <w:t>Text Analysis, PSB – Erie, PA</w:t>
            </w:r>
          </w:p>
        </w:tc>
        <w:tc>
          <w:tcPr>
            <w:tcW w:w="2841" w:type="dxa"/>
            <w:gridSpan w:val="2"/>
          </w:tcPr>
          <w:p w14:paraId="52831341" w14:textId="10FA5EBB" w:rsidR="009D41FC" w:rsidRDefault="009D41FC" w:rsidP="009D41FC">
            <w:pPr>
              <w:pStyle w:val="Heading3"/>
            </w:pPr>
            <w:r w:rsidRPr="004C50DA">
              <w:t>Spring 2023</w:t>
            </w:r>
          </w:p>
        </w:tc>
      </w:tr>
      <w:tr w:rsidR="009D41FC" w14:paraId="53513C47" w14:textId="77777777" w:rsidTr="009D41FC">
        <w:trPr>
          <w:trHeight w:val="387"/>
        </w:trPr>
        <w:tc>
          <w:tcPr>
            <w:tcW w:w="3060" w:type="dxa"/>
            <w:vMerge/>
          </w:tcPr>
          <w:p w14:paraId="0996A3D5" w14:textId="77777777" w:rsidR="009D41FC" w:rsidRDefault="009D41FC" w:rsidP="009D41FC">
            <w:pPr>
              <w:pStyle w:val="Heading1"/>
            </w:pPr>
          </w:p>
        </w:tc>
        <w:tc>
          <w:tcPr>
            <w:tcW w:w="270" w:type="dxa"/>
          </w:tcPr>
          <w:p w14:paraId="7317CB5D" w14:textId="77777777" w:rsidR="009D41FC" w:rsidRDefault="009D41FC" w:rsidP="009D41FC"/>
        </w:tc>
        <w:tc>
          <w:tcPr>
            <w:tcW w:w="7560" w:type="dxa"/>
            <w:gridSpan w:val="3"/>
          </w:tcPr>
          <w:p w14:paraId="667EABF9" w14:textId="249869AB" w:rsidR="009D41FC" w:rsidRDefault="009D41FC" w:rsidP="009D41FC">
            <w:pPr>
              <w:pBdr>
                <w:right w:val="single" w:sz="8" w:space="4" w:color="7C9E0E" w:themeColor="accent1"/>
              </w:pBdr>
            </w:pPr>
            <w:r w:rsidRPr="004C50DA">
              <w:t>Partnered with a classmate using new skills to scrap and analyze the entire script of “Bojack Horseman” show. Used Python, XQuery, XML, HTML, CSS, SVG, and applied programs to illustrate such findings on a dedicated website</w:t>
            </w:r>
            <w:r>
              <w:t>.</w:t>
            </w:r>
          </w:p>
          <w:p w14:paraId="72E19655" w14:textId="7010DA50" w:rsidR="009D41FC" w:rsidRPr="000964F3" w:rsidRDefault="009D41FC" w:rsidP="009D41FC">
            <w:pPr>
              <w:pBdr>
                <w:right w:val="single" w:sz="8" w:space="4" w:color="7C9E0E" w:themeColor="accent1"/>
              </w:pBdr>
              <w:rPr>
                <w:b/>
                <w:bCs/>
                <w:caps/>
              </w:rPr>
            </w:pPr>
          </w:p>
        </w:tc>
      </w:tr>
      <w:tr w:rsidR="009D41FC" w14:paraId="26EA83B1" w14:textId="308770BE" w:rsidTr="009D41FC">
        <w:trPr>
          <w:trHeight w:val="459"/>
        </w:trPr>
        <w:tc>
          <w:tcPr>
            <w:tcW w:w="3060" w:type="dxa"/>
            <w:vMerge/>
          </w:tcPr>
          <w:p w14:paraId="6E82644E" w14:textId="77777777" w:rsidR="009D41FC" w:rsidRDefault="009D41FC" w:rsidP="009D41FC">
            <w:pPr>
              <w:pStyle w:val="Heading1"/>
            </w:pPr>
          </w:p>
        </w:tc>
        <w:tc>
          <w:tcPr>
            <w:tcW w:w="270" w:type="dxa"/>
          </w:tcPr>
          <w:p w14:paraId="1B4EEF7C" w14:textId="77777777" w:rsidR="009D41FC" w:rsidRDefault="009D41FC" w:rsidP="009D41FC"/>
        </w:tc>
        <w:tc>
          <w:tcPr>
            <w:tcW w:w="4727" w:type="dxa"/>
            <w:gridSpan w:val="2"/>
          </w:tcPr>
          <w:p w14:paraId="6C32CE65" w14:textId="77777777" w:rsidR="009D41FC" w:rsidRDefault="009D41FC" w:rsidP="009D41FC">
            <w:pPr>
              <w:pStyle w:val="Heading2"/>
            </w:pPr>
            <w:r w:rsidRPr="000964F3">
              <w:t>Digital Mitford Class Project</w:t>
            </w:r>
          </w:p>
          <w:p w14:paraId="09F3EA25" w14:textId="1AFB9AB1" w:rsidR="009D41FC" w:rsidRDefault="009D41FC" w:rsidP="009D41FC">
            <w:pPr>
              <w:pStyle w:val="Heading2"/>
            </w:pPr>
            <w:r w:rsidRPr="00F44F0E">
              <w:t xml:space="preserve">DIGIT 110: </w:t>
            </w:r>
            <w:r>
              <w:t xml:space="preserve"> </w:t>
            </w:r>
            <w:r w:rsidRPr="00F44F0E">
              <w:t>Text Encoding, PSB – Erie, PA</w:t>
            </w:r>
          </w:p>
        </w:tc>
        <w:tc>
          <w:tcPr>
            <w:tcW w:w="2833" w:type="dxa"/>
          </w:tcPr>
          <w:p w14:paraId="3E46384C" w14:textId="70EC6B73" w:rsidR="009D41FC" w:rsidRDefault="009D41FC" w:rsidP="009D41FC">
            <w:pPr>
              <w:pStyle w:val="Heading3"/>
            </w:pPr>
            <w:r>
              <w:t>Fall 2022</w:t>
            </w:r>
          </w:p>
        </w:tc>
      </w:tr>
      <w:tr w:rsidR="009D41FC" w14:paraId="06C1F1AE" w14:textId="77777777" w:rsidTr="009D41FC">
        <w:trPr>
          <w:trHeight w:val="684"/>
        </w:trPr>
        <w:tc>
          <w:tcPr>
            <w:tcW w:w="3060" w:type="dxa"/>
            <w:vMerge/>
          </w:tcPr>
          <w:p w14:paraId="613280A2" w14:textId="77777777" w:rsidR="009D41FC" w:rsidRDefault="009D41FC" w:rsidP="009D41FC">
            <w:pPr>
              <w:pStyle w:val="Heading1"/>
            </w:pPr>
          </w:p>
        </w:tc>
        <w:tc>
          <w:tcPr>
            <w:tcW w:w="270" w:type="dxa"/>
          </w:tcPr>
          <w:p w14:paraId="697DBC43" w14:textId="77777777" w:rsidR="009D41FC" w:rsidRDefault="009D41FC" w:rsidP="009D41FC"/>
        </w:tc>
        <w:tc>
          <w:tcPr>
            <w:tcW w:w="7560" w:type="dxa"/>
            <w:gridSpan w:val="3"/>
          </w:tcPr>
          <w:p w14:paraId="17AC4862" w14:textId="38E31CEE" w:rsidR="009D41FC" w:rsidRPr="00F44F0E" w:rsidRDefault="009D41FC" w:rsidP="009D41FC">
            <w:pPr>
              <w:pBdr>
                <w:right w:val="single" w:sz="8" w:space="4" w:color="7C9E0E" w:themeColor="accent1"/>
              </w:pBdr>
            </w:pPr>
            <w:r w:rsidRPr="000964F3">
              <w:t>Collaboration with three classmates demonstrating our skills gained from class. Given an XML document, we created a website highlighting key topics by using multiple coding languages. Such as XML, XSLT, HTML, and CSS.</w:t>
            </w:r>
          </w:p>
        </w:tc>
      </w:tr>
    </w:tbl>
    <w:p w14:paraId="0DCAED1A" w14:textId="77777777" w:rsidR="00376913" w:rsidRPr="00643B2F" w:rsidRDefault="00376913" w:rsidP="00376913"/>
    <w:sectPr w:rsidR="00376913" w:rsidRPr="00643B2F" w:rsidSect="0024312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6CB98" w14:textId="77777777" w:rsidR="0081518D" w:rsidRDefault="0081518D" w:rsidP="00927723">
      <w:pPr>
        <w:spacing w:line="240" w:lineRule="auto"/>
      </w:pPr>
      <w:r>
        <w:separator/>
      </w:r>
    </w:p>
    <w:p w14:paraId="321D7470" w14:textId="77777777" w:rsidR="0081518D" w:rsidRDefault="0081518D"/>
  </w:endnote>
  <w:endnote w:type="continuationSeparator" w:id="0">
    <w:p w14:paraId="7FD46DC7" w14:textId="77777777" w:rsidR="0081518D" w:rsidRDefault="0081518D" w:rsidP="00927723">
      <w:pPr>
        <w:spacing w:line="240" w:lineRule="auto"/>
      </w:pPr>
      <w:r>
        <w:continuationSeparator/>
      </w:r>
    </w:p>
    <w:p w14:paraId="138474F0" w14:textId="77777777" w:rsidR="0081518D" w:rsidRDefault="0081518D"/>
  </w:endnote>
  <w:endnote w:type="continuationNotice" w:id="1">
    <w:p w14:paraId="6195B4AE" w14:textId="77777777" w:rsidR="0081518D" w:rsidRDefault="0081518D">
      <w:pPr>
        <w:spacing w:line="240" w:lineRule="auto"/>
      </w:pPr>
    </w:p>
    <w:p w14:paraId="47417085" w14:textId="77777777" w:rsidR="0081518D" w:rsidRDefault="008151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8CA57" w14:textId="77777777" w:rsidR="0081518D" w:rsidRDefault="0081518D" w:rsidP="00927723">
      <w:pPr>
        <w:spacing w:line="240" w:lineRule="auto"/>
      </w:pPr>
      <w:r>
        <w:separator/>
      </w:r>
    </w:p>
    <w:p w14:paraId="256749B8" w14:textId="77777777" w:rsidR="0081518D" w:rsidRDefault="0081518D"/>
  </w:footnote>
  <w:footnote w:type="continuationSeparator" w:id="0">
    <w:p w14:paraId="09EAD127" w14:textId="77777777" w:rsidR="0081518D" w:rsidRDefault="0081518D" w:rsidP="00927723">
      <w:pPr>
        <w:spacing w:line="240" w:lineRule="auto"/>
      </w:pPr>
      <w:r>
        <w:continuationSeparator/>
      </w:r>
    </w:p>
    <w:p w14:paraId="10668263" w14:textId="77777777" w:rsidR="0081518D" w:rsidRDefault="0081518D"/>
  </w:footnote>
  <w:footnote w:type="continuationNotice" w:id="1">
    <w:p w14:paraId="1937DD37" w14:textId="77777777" w:rsidR="0081518D" w:rsidRDefault="0081518D">
      <w:pPr>
        <w:spacing w:line="240" w:lineRule="auto"/>
      </w:pPr>
    </w:p>
    <w:p w14:paraId="0F2E3930" w14:textId="77777777" w:rsidR="0081518D" w:rsidRDefault="008151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15828"/>
    <w:multiLevelType w:val="hybridMultilevel"/>
    <w:tmpl w:val="789EBE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9FE6C36"/>
    <w:multiLevelType w:val="hybridMultilevel"/>
    <w:tmpl w:val="269A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C2D86"/>
    <w:multiLevelType w:val="hybridMultilevel"/>
    <w:tmpl w:val="49128C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760A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F20A3"/>
    <w:multiLevelType w:val="hybridMultilevel"/>
    <w:tmpl w:val="677EC170"/>
    <w:lvl w:ilvl="0" w:tplc="0409000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3" w:hanging="360"/>
      </w:pPr>
      <w:rPr>
        <w:rFonts w:ascii="Wingdings" w:hAnsi="Wingdings" w:hint="default"/>
      </w:rPr>
    </w:lvl>
  </w:abstractNum>
  <w:num w:numId="1" w16cid:durableId="1113209781">
    <w:abstractNumId w:val="3"/>
  </w:num>
  <w:num w:numId="2" w16cid:durableId="895974494">
    <w:abstractNumId w:val="0"/>
  </w:num>
  <w:num w:numId="3" w16cid:durableId="631862188">
    <w:abstractNumId w:val="2"/>
  </w:num>
  <w:num w:numId="4" w16cid:durableId="658047497">
    <w:abstractNumId w:val="4"/>
  </w:num>
  <w:num w:numId="5" w16cid:durableId="521631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49A"/>
    <w:rsid w:val="000073C4"/>
    <w:rsid w:val="00011FB1"/>
    <w:rsid w:val="000228D1"/>
    <w:rsid w:val="00024D4D"/>
    <w:rsid w:val="00025D88"/>
    <w:rsid w:val="00041022"/>
    <w:rsid w:val="00043885"/>
    <w:rsid w:val="00047F74"/>
    <w:rsid w:val="00047F80"/>
    <w:rsid w:val="0005551C"/>
    <w:rsid w:val="000603D2"/>
    <w:rsid w:val="00060C2F"/>
    <w:rsid w:val="00060C5B"/>
    <w:rsid w:val="00062943"/>
    <w:rsid w:val="000634FB"/>
    <w:rsid w:val="000638B3"/>
    <w:rsid w:val="00066150"/>
    <w:rsid w:val="00083A91"/>
    <w:rsid w:val="00084826"/>
    <w:rsid w:val="00092E06"/>
    <w:rsid w:val="000964F3"/>
    <w:rsid w:val="000A0795"/>
    <w:rsid w:val="000A73F0"/>
    <w:rsid w:val="000B655B"/>
    <w:rsid w:val="000D7192"/>
    <w:rsid w:val="000D7F06"/>
    <w:rsid w:val="000E0D80"/>
    <w:rsid w:val="000E1169"/>
    <w:rsid w:val="000E1595"/>
    <w:rsid w:val="00107B08"/>
    <w:rsid w:val="00110677"/>
    <w:rsid w:val="001243A5"/>
    <w:rsid w:val="0012629F"/>
    <w:rsid w:val="001273AE"/>
    <w:rsid w:val="00131554"/>
    <w:rsid w:val="00156CEC"/>
    <w:rsid w:val="0016131A"/>
    <w:rsid w:val="00162E1E"/>
    <w:rsid w:val="00175AD9"/>
    <w:rsid w:val="00176E72"/>
    <w:rsid w:val="00177BCD"/>
    <w:rsid w:val="00181FEE"/>
    <w:rsid w:val="001830D4"/>
    <w:rsid w:val="00184C82"/>
    <w:rsid w:val="001A666A"/>
    <w:rsid w:val="001B54CF"/>
    <w:rsid w:val="001D0FFB"/>
    <w:rsid w:val="001D53C4"/>
    <w:rsid w:val="001D6113"/>
    <w:rsid w:val="001D6391"/>
    <w:rsid w:val="001D6651"/>
    <w:rsid w:val="001E0D62"/>
    <w:rsid w:val="001E190C"/>
    <w:rsid w:val="001E6CF6"/>
    <w:rsid w:val="001F61E8"/>
    <w:rsid w:val="001F7757"/>
    <w:rsid w:val="001F7942"/>
    <w:rsid w:val="00206323"/>
    <w:rsid w:val="002100A3"/>
    <w:rsid w:val="0021234A"/>
    <w:rsid w:val="00222D15"/>
    <w:rsid w:val="00232A10"/>
    <w:rsid w:val="0024312B"/>
    <w:rsid w:val="00243FB7"/>
    <w:rsid w:val="0024687B"/>
    <w:rsid w:val="00265AE5"/>
    <w:rsid w:val="00266526"/>
    <w:rsid w:val="00270F6E"/>
    <w:rsid w:val="00275255"/>
    <w:rsid w:val="0028675B"/>
    <w:rsid w:val="00293B83"/>
    <w:rsid w:val="002A4DF5"/>
    <w:rsid w:val="002B07F9"/>
    <w:rsid w:val="002D2F97"/>
    <w:rsid w:val="002E6DF6"/>
    <w:rsid w:val="002F301D"/>
    <w:rsid w:val="00304F43"/>
    <w:rsid w:val="00311354"/>
    <w:rsid w:val="00321182"/>
    <w:rsid w:val="00322008"/>
    <w:rsid w:val="00324641"/>
    <w:rsid w:val="003312E6"/>
    <w:rsid w:val="0034260F"/>
    <w:rsid w:val="00345F2B"/>
    <w:rsid w:val="00346D44"/>
    <w:rsid w:val="00350BF0"/>
    <w:rsid w:val="0035316D"/>
    <w:rsid w:val="00362862"/>
    <w:rsid w:val="003637FE"/>
    <w:rsid w:val="00367CBF"/>
    <w:rsid w:val="003731F3"/>
    <w:rsid w:val="00376913"/>
    <w:rsid w:val="00377DDA"/>
    <w:rsid w:val="00383F0E"/>
    <w:rsid w:val="003856AF"/>
    <w:rsid w:val="003953FE"/>
    <w:rsid w:val="003A0634"/>
    <w:rsid w:val="003A3091"/>
    <w:rsid w:val="003A43A2"/>
    <w:rsid w:val="003B03A4"/>
    <w:rsid w:val="003B1A3E"/>
    <w:rsid w:val="003B3063"/>
    <w:rsid w:val="003C269E"/>
    <w:rsid w:val="003D2A5B"/>
    <w:rsid w:val="003F1017"/>
    <w:rsid w:val="0043482D"/>
    <w:rsid w:val="00441DC6"/>
    <w:rsid w:val="00442EE2"/>
    <w:rsid w:val="0046477D"/>
    <w:rsid w:val="00464832"/>
    <w:rsid w:val="00473798"/>
    <w:rsid w:val="004765DC"/>
    <w:rsid w:val="00477093"/>
    <w:rsid w:val="00484469"/>
    <w:rsid w:val="00486A24"/>
    <w:rsid w:val="00490ACD"/>
    <w:rsid w:val="00496060"/>
    <w:rsid w:val="00496E30"/>
    <w:rsid w:val="004A3402"/>
    <w:rsid w:val="004B1DFA"/>
    <w:rsid w:val="004B7089"/>
    <w:rsid w:val="004C1684"/>
    <w:rsid w:val="004C22AD"/>
    <w:rsid w:val="004C50DA"/>
    <w:rsid w:val="004C773D"/>
    <w:rsid w:val="004D10B6"/>
    <w:rsid w:val="004E3516"/>
    <w:rsid w:val="004E438F"/>
    <w:rsid w:val="004E7484"/>
    <w:rsid w:val="00504CDD"/>
    <w:rsid w:val="005078C5"/>
    <w:rsid w:val="00513C96"/>
    <w:rsid w:val="005143C7"/>
    <w:rsid w:val="00520BA5"/>
    <w:rsid w:val="005241CB"/>
    <w:rsid w:val="0052463D"/>
    <w:rsid w:val="005309FE"/>
    <w:rsid w:val="00531681"/>
    <w:rsid w:val="005370D2"/>
    <w:rsid w:val="00544CC1"/>
    <w:rsid w:val="005628E7"/>
    <w:rsid w:val="00571E14"/>
    <w:rsid w:val="005A556D"/>
    <w:rsid w:val="005B4C7C"/>
    <w:rsid w:val="005C2A15"/>
    <w:rsid w:val="005C5955"/>
    <w:rsid w:val="005D74FE"/>
    <w:rsid w:val="005E0944"/>
    <w:rsid w:val="005F14ED"/>
    <w:rsid w:val="005F7CD1"/>
    <w:rsid w:val="00602312"/>
    <w:rsid w:val="00605302"/>
    <w:rsid w:val="006060E2"/>
    <w:rsid w:val="00611A1E"/>
    <w:rsid w:val="00617AB9"/>
    <w:rsid w:val="006355BC"/>
    <w:rsid w:val="00637909"/>
    <w:rsid w:val="00643B2F"/>
    <w:rsid w:val="00650B67"/>
    <w:rsid w:val="00653F8B"/>
    <w:rsid w:val="00655974"/>
    <w:rsid w:val="0066133F"/>
    <w:rsid w:val="006652D0"/>
    <w:rsid w:val="00670052"/>
    <w:rsid w:val="00672513"/>
    <w:rsid w:val="00672AF4"/>
    <w:rsid w:val="00674EE1"/>
    <w:rsid w:val="006A3CE7"/>
    <w:rsid w:val="006A423C"/>
    <w:rsid w:val="006B0509"/>
    <w:rsid w:val="006B7577"/>
    <w:rsid w:val="006C090D"/>
    <w:rsid w:val="006C2B30"/>
    <w:rsid w:val="006D5F6C"/>
    <w:rsid w:val="006F32ED"/>
    <w:rsid w:val="006F5D27"/>
    <w:rsid w:val="00710053"/>
    <w:rsid w:val="00713EB6"/>
    <w:rsid w:val="00721530"/>
    <w:rsid w:val="00722ACC"/>
    <w:rsid w:val="00730974"/>
    <w:rsid w:val="00733E95"/>
    <w:rsid w:val="0073490F"/>
    <w:rsid w:val="00736706"/>
    <w:rsid w:val="00745DF7"/>
    <w:rsid w:val="00751DFF"/>
    <w:rsid w:val="007532BF"/>
    <w:rsid w:val="00753443"/>
    <w:rsid w:val="007559D2"/>
    <w:rsid w:val="00766E0C"/>
    <w:rsid w:val="00771D52"/>
    <w:rsid w:val="00772020"/>
    <w:rsid w:val="0077299A"/>
    <w:rsid w:val="00776B96"/>
    <w:rsid w:val="00781466"/>
    <w:rsid w:val="007817E0"/>
    <w:rsid w:val="00781B46"/>
    <w:rsid w:val="007824AD"/>
    <w:rsid w:val="007829D3"/>
    <w:rsid w:val="0079316C"/>
    <w:rsid w:val="007A6A4B"/>
    <w:rsid w:val="007B28DC"/>
    <w:rsid w:val="007D7952"/>
    <w:rsid w:val="007F674D"/>
    <w:rsid w:val="00804C8B"/>
    <w:rsid w:val="00807974"/>
    <w:rsid w:val="00807F4B"/>
    <w:rsid w:val="0081518D"/>
    <w:rsid w:val="008267CF"/>
    <w:rsid w:val="00827BE4"/>
    <w:rsid w:val="00831E2A"/>
    <w:rsid w:val="00832E7F"/>
    <w:rsid w:val="00834B7D"/>
    <w:rsid w:val="00847C3F"/>
    <w:rsid w:val="00850823"/>
    <w:rsid w:val="00852D7C"/>
    <w:rsid w:val="00862A2C"/>
    <w:rsid w:val="008639EA"/>
    <w:rsid w:val="008739EF"/>
    <w:rsid w:val="00875602"/>
    <w:rsid w:val="0088158A"/>
    <w:rsid w:val="0089376B"/>
    <w:rsid w:val="00894F57"/>
    <w:rsid w:val="00895832"/>
    <w:rsid w:val="008A3A0A"/>
    <w:rsid w:val="008A3A9D"/>
    <w:rsid w:val="008A6565"/>
    <w:rsid w:val="008A68C5"/>
    <w:rsid w:val="008A6D3A"/>
    <w:rsid w:val="008B3F37"/>
    <w:rsid w:val="008B60EC"/>
    <w:rsid w:val="008C2D69"/>
    <w:rsid w:val="008D089D"/>
    <w:rsid w:val="008F480E"/>
    <w:rsid w:val="008F6510"/>
    <w:rsid w:val="009028E5"/>
    <w:rsid w:val="00905A70"/>
    <w:rsid w:val="009123A9"/>
    <w:rsid w:val="0091277D"/>
    <w:rsid w:val="00924465"/>
    <w:rsid w:val="00927723"/>
    <w:rsid w:val="00927786"/>
    <w:rsid w:val="00935D6E"/>
    <w:rsid w:val="00955FCF"/>
    <w:rsid w:val="00962820"/>
    <w:rsid w:val="00964D2D"/>
    <w:rsid w:val="00970400"/>
    <w:rsid w:val="00970BF7"/>
    <w:rsid w:val="00980027"/>
    <w:rsid w:val="00980B65"/>
    <w:rsid w:val="00980BEE"/>
    <w:rsid w:val="00985263"/>
    <w:rsid w:val="00995103"/>
    <w:rsid w:val="00996D6C"/>
    <w:rsid w:val="009B3F78"/>
    <w:rsid w:val="009C0A26"/>
    <w:rsid w:val="009D41FC"/>
    <w:rsid w:val="009E1F78"/>
    <w:rsid w:val="009E4CD3"/>
    <w:rsid w:val="00A004CE"/>
    <w:rsid w:val="00A02CAF"/>
    <w:rsid w:val="00A03F7E"/>
    <w:rsid w:val="00A05664"/>
    <w:rsid w:val="00A06C1C"/>
    <w:rsid w:val="00A10B84"/>
    <w:rsid w:val="00A12A88"/>
    <w:rsid w:val="00A2097A"/>
    <w:rsid w:val="00A2278D"/>
    <w:rsid w:val="00A3386B"/>
    <w:rsid w:val="00A34361"/>
    <w:rsid w:val="00A36A20"/>
    <w:rsid w:val="00A455F6"/>
    <w:rsid w:val="00A459B2"/>
    <w:rsid w:val="00A530D4"/>
    <w:rsid w:val="00A578BF"/>
    <w:rsid w:val="00A63132"/>
    <w:rsid w:val="00A651BC"/>
    <w:rsid w:val="00A666BC"/>
    <w:rsid w:val="00A8283C"/>
    <w:rsid w:val="00A82B55"/>
    <w:rsid w:val="00A86765"/>
    <w:rsid w:val="00A9049D"/>
    <w:rsid w:val="00A911AC"/>
    <w:rsid w:val="00AA5B78"/>
    <w:rsid w:val="00AB128A"/>
    <w:rsid w:val="00AB140B"/>
    <w:rsid w:val="00AB1D7C"/>
    <w:rsid w:val="00AB2933"/>
    <w:rsid w:val="00AB7004"/>
    <w:rsid w:val="00AC0E48"/>
    <w:rsid w:val="00AE401C"/>
    <w:rsid w:val="00AE6BF9"/>
    <w:rsid w:val="00AF04A5"/>
    <w:rsid w:val="00AF0AA8"/>
    <w:rsid w:val="00AF68C7"/>
    <w:rsid w:val="00AF7D88"/>
    <w:rsid w:val="00B05059"/>
    <w:rsid w:val="00B170F6"/>
    <w:rsid w:val="00B211FB"/>
    <w:rsid w:val="00B21B93"/>
    <w:rsid w:val="00B30166"/>
    <w:rsid w:val="00B32FF8"/>
    <w:rsid w:val="00B43BAA"/>
    <w:rsid w:val="00B43CBB"/>
    <w:rsid w:val="00B47AA4"/>
    <w:rsid w:val="00B50C46"/>
    <w:rsid w:val="00B52BA9"/>
    <w:rsid w:val="00B61F57"/>
    <w:rsid w:val="00B63731"/>
    <w:rsid w:val="00B659F7"/>
    <w:rsid w:val="00B73E03"/>
    <w:rsid w:val="00B77C2A"/>
    <w:rsid w:val="00B77DF6"/>
    <w:rsid w:val="00B8399C"/>
    <w:rsid w:val="00B84C6C"/>
    <w:rsid w:val="00B85E5D"/>
    <w:rsid w:val="00B90A33"/>
    <w:rsid w:val="00B91769"/>
    <w:rsid w:val="00B939CF"/>
    <w:rsid w:val="00BA2AB7"/>
    <w:rsid w:val="00BA2E35"/>
    <w:rsid w:val="00BA469D"/>
    <w:rsid w:val="00BB3D9D"/>
    <w:rsid w:val="00BC016A"/>
    <w:rsid w:val="00BC03DB"/>
    <w:rsid w:val="00BC166C"/>
    <w:rsid w:val="00BE6407"/>
    <w:rsid w:val="00BE6E96"/>
    <w:rsid w:val="00BE71C0"/>
    <w:rsid w:val="00BF36BF"/>
    <w:rsid w:val="00BF39EB"/>
    <w:rsid w:val="00C45D03"/>
    <w:rsid w:val="00C4611B"/>
    <w:rsid w:val="00C517C7"/>
    <w:rsid w:val="00C537B8"/>
    <w:rsid w:val="00C53DCF"/>
    <w:rsid w:val="00C6042C"/>
    <w:rsid w:val="00C759D7"/>
    <w:rsid w:val="00C77943"/>
    <w:rsid w:val="00C8203C"/>
    <w:rsid w:val="00C83AE4"/>
    <w:rsid w:val="00C86028"/>
    <w:rsid w:val="00C86675"/>
    <w:rsid w:val="00C92853"/>
    <w:rsid w:val="00C944CD"/>
    <w:rsid w:val="00C9665F"/>
    <w:rsid w:val="00CA5F7A"/>
    <w:rsid w:val="00CB5C6F"/>
    <w:rsid w:val="00CC2A2B"/>
    <w:rsid w:val="00CC574B"/>
    <w:rsid w:val="00CD0ED1"/>
    <w:rsid w:val="00CE7F99"/>
    <w:rsid w:val="00CF1109"/>
    <w:rsid w:val="00CF63A0"/>
    <w:rsid w:val="00D046C1"/>
    <w:rsid w:val="00D058E1"/>
    <w:rsid w:val="00D1087F"/>
    <w:rsid w:val="00D11E76"/>
    <w:rsid w:val="00D21A2A"/>
    <w:rsid w:val="00D25870"/>
    <w:rsid w:val="00D33C9F"/>
    <w:rsid w:val="00D374A6"/>
    <w:rsid w:val="00D37E6A"/>
    <w:rsid w:val="00D452BB"/>
    <w:rsid w:val="00D46E77"/>
    <w:rsid w:val="00D5038E"/>
    <w:rsid w:val="00D627B9"/>
    <w:rsid w:val="00D77AA0"/>
    <w:rsid w:val="00D77E91"/>
    <w:rsid w:val="00D87666"/>
    <w:rsid w:val="00D92A94"/>
    <w:rsid w:val="00D93917"/>
    <w:rsid w:val="00D97006"/>
    <w:rsid w:val="00D97F71"/>
    <w:rsid w:val="00DA650A"/>
    <w:rsid w:val="00DB5BAC"/>
    <w:rsid w:val="00DC300A"/>
    <w:rsid w:val="00DD181E"/>
    <w:rsid w:val="00DD53C6"/>
    <w:rsid w:val="00DD774F"/>
    <w:rsid w:val="00DE33B2"/>
    <w:rsid w:val="00DF2E39"/>
    <w:rsid w:val="00E041BF"/>
    <w:rsid w:val="00E04430"/>
    <w:rsid w:val="00E11E36"/>
    <w:rsid w:val="00E14407"/>
    <w:rsid w:val="00E47B04"/>
    <w:rsid w:val="00E52126"/>
    <w:rsid w:val="00E6305E"/>
    <w:rsid w:val="00E74CD7"/>
    <w:rsid w:val="00E77DFE"/>
    <w:rsid w:val="00E859B8"/>
    <w:rsid w:val="00E905DF"/>
    <w:rsid w:val="00EA484C"/>
    <w:rsid w:val="00EA60B5"/>
    <w:rsid w:val="00EB2C5F"/>
    <w:rsid w:val="00EC3ACF"/>
    <w:rsid w:val="00EC4AC4"/>
    <w:rsid w:val="00ED428F"/>
    <w:rsid w:val="00ED572D"/>
    <w:rsid w:val="00EE43D2"/>
    <w:rsid w:val="00EF5348"/>
    <w:rsid w:val="00EF57F8"/>
    <w:rsid w:val="00EF751F"/>
    <w:rsid w:val="00F132C7"/>
    <w:rsid w:val="00F16DDF"/>
    <w:rsid w:val="00F211A5"/>
    <w:rsid w:val="00F21404"/>
    <w:rsid w:val="00F2621B"/>
    <w:rsid w:val="00F269E7"/>
    <w:rsid w:val="00F41103"/>
    <w:rsid w:val="00F44F0E"/>
    <w:rsid w:val="00F47DF5"/>
    <w:rsid w:val="00F5029B"/>
    <w:rsid w:val="00F50FA5"/>
    <w:rsid w:val="00F556AC"/>
    <w:rsid w:val="00F657E5"/>
    <w:rsid w:val="00F719F1"/>
    <w:rsid w:val="00F8023D"/>
    <w:rsid w:val="00F82811"/>
    <w:rsid w:val="00F86091"/>
    <w:rsid w:val="00FA049A"/>
    <w:rsid w:val="00FA3A59"/>
    <w:rsid w:val="00FA629A"/>
    <w:rsid w:val="00FB6513"/>
    <w:rsid w:val="00FC2997"/>
    <w:rsid w:val="00FC56E0"/>
    <w:rsid w:val="00FD71F5"/>
    <w:rsid w:val="00FE3F5C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4D9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09"/>
    <w:pPr>
      <w:spacing w:after="0" w:line="36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376913"/>
    <w:pPr>
      <w:pBdr>
        <w:right w:val="single" w:sz="8" w:space="4" w:color="7C9E0E" w:themeColor="accent1"/>
      </w:pBdr>
      <w:spacing w:after="240" w:line="240" w:lineRule="auto"/>
      <w:outlineLvl w:val="0"/>
    </w:pPr>
    <w:rPr>
      <w:rFonts w:asciiTheme="majorHAnsi" w:hAnsiTheme="majorHAnsi"/>
      <w:b/>
      <w:bCs/>
      <w:caps/>
      <w:color w:val="000000" w:themeColor="text1"/>
      <w:kern w:val="20"/>
      <w:sz w:val="2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1D6651"/>
    <w:pPr>
      <w:keepNext/>
      <w:keepLines/>
      <w:outlineLvl w:val="1"/>
    </w:pPr>
    <w:rPr>
      <w:b/>
      <w:caps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1273AE"/>
    <w:pPr>
      <w:jc w:val="right"/>
      <w:outlineLvl w:val="2"/>
    </w:pPr>
    <w:rPr>
      <w:caps/>
      <w:kern w:val="20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D6651"/>
    <w:pPr>
      <w:keepNext/>
      <w:keepLines/>
      <w:spacing w:after="8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376913"/>
    <w:rPr>
      <w:rFonts w:asciiTheme="majorHAnsi" w:hAnsiTheme="majorHAnsi"/>
      <w:b/>
      <w:bCs/>
      <w:caps/>
      <w:color w:val="000000" w:themeColor="text1"/>
      <w:kern w:val="20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1D6651"/>
    <w:rPr>
      <w:b/>
      <w:caps/>
      <w:color w:val="595959" w:themeColor="text1" w:themeTint="A6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1273AE"/>
    <w:rPr>
      <w:caps/>
      <w:color w:val="595959" w:themeColor="text1" w:themeTint="A6"/>
      <w:kern w:val="20"/>
      <w:sz w:val="20"/>
    </w:rPr>
  </w:style>
  <w:style w:type="paragraph" w:styleId="NoSpacing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1D6651"/>
    <w:rPr>
      <w:rFonts w:eastAsiaTheme="majorEastAsia" w:cstheme="majorBidi"/>
      <w:iCs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qFormat/>
    <w:rsid w:val="00E6305E"/>
    <w:pPr>
      <w:spacing w:line="240" w:lineRule="auto"/>
      <w:jc w:val="center"/>
    </w:pPr>
    <w:rPr>
      <w:bCs/>
      <w:caps/>
      <w:color w:val="5C760A" w:themeColor="accent1" w:themeShade="BF"/>
      <w:spacing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1109"/>
    <w:rPr>
      <w:bCs/>
      <w:caps/>
      <w:color w:val="5C760A" w:themeColor="accent1" w:themeShade="BF"/>
      <w:spacing w:val="20"/>
      <w:sz w:val="20"/>
      <w:szCs w:val="16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109"/>
    <w:rPr>
      <w:color w:val="595959" w:themeColor="text1" w:themeTint="A6"/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376913"/>
    <w:pPr>
      <w:numPr>
        <w:ilvl w:val="1"/>
      </w:numPr>
      <w:spacing w:after="160"/>
    </w:pPr>
    <w:rPr>
      <w:b/>
      <w:caps/>
      <w:color w:val="5A5A5A" w:themeColor="text1" w:themeTint="A5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CF1109"/>
    <w:rPr>
      <w:b/>
      <w:caps/>
      <w:color w:val="5A5A5A" w:themeColor="text1" w:themeTint="A5"/>
      <w:sz w:val="32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4348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376913"/>
    <w:pPr>
      <w:spacing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76913"/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8A6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srr5618@psu.ed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van\AppData\Local\Packages\Microsoft.Office.Desktop_8wekyb3d8bbwe\LocalCache\Roaming\Microsoft\Templates\Bold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E5777688DF46B5928425D139636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B6726-6DBD-453A-AE5C-B14007BA571C}"/>
      </w:docPartPr>
      <w:docPartBody>
        <w:p w:rsidR="00BD420A" w:rsidRDefault="007F6BEE" w:rsidP="007F6BEE">
          <w:pPr>
            <w:pStyle w:val="F5E5777688DF46B5928425D139636735"/>
          </w:pPr>
          <w:r>
            <w:t>Skills</w:t>
          </w:r>
        </w:p>
      </w:docPartBody>
    </w:docPart>
    <w:docPart>
      <w:docPartPr>
        <w:name w:val="BB71B1E45944438097E53A6430EBD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950CC-7DBB-478C-B67D-4CBF0C622C50}"/>
      </w:docPartPr>
      <w:docPartBody>
        <w:p w:rsidR="00BD420A" w:rsidRDefault="007F6BEE" w:rsidP="007F6BEE">
          <w:pPr>
            <w:pStyle w:val="BB71B1E45944438097E53A6430EBD2CA"/>
          </w:pPr>
          <w:r>
            <w:t>Contact</w:t>
          </w:r>
        </w:p>
      </w:docPartBody>
    </w:docPart>
    <w:docPart>
      <w:docPartPr>
        <w:name w:val="770649525DD24A9F9275040E91A42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E47CD-BB33-473F-8DB1-D6BB464E1976}"/>
      </w:docPartPr>
      <w:docPartBody>
        <w:p w:rsidR="00BD420A" w:rsidRDefault="007F6BEE" w:rsidP="007F6BEE">
          <w:pPr>
            <w:pStyle w:val="770649525DD24A9F9275040E91A421D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25"/>
    <w:rsid w:val="000D4ED0"/>
    <w:rsid w:val="00532DA2"/>
    <w:rsid w:val="007F6BEE"/>
    <w:rsid w:val="0086262C"/>
    <w:rsid w:val="00B34505"/>
    <w:rsid w:val="00BD420A"/>
    <w:rsid w:val="00C35725"/>
    <w:rsid w:val="00D5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E5777688DF46B5928425D139636735">
    <w:name w:val="F5E5777688DF46B5928425D139636735"/>
    <w:rsid w:val="007F6BEE"/>
  </w:style>
  <w:style w:type="paragraph" w:customStyle="1" w:styleId="BB71B1E45944438097E53A6430EBD2CA">
    <w:name w:val="BB71B1E45944438097E53A6430EBD2CA"/>
    <w:rsid w:val="007F6BEE"/>
  </w:style>
  <w:style w:type="paragraph" w:customStyle="1" w:styleId="770649525DD24A9F9275040E91A421DC">
    <w:name w:val="770649525DD24A9F9275040E91A421DC"/>
    <w:rsid w:val="007F6B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6">
      <a:majorFont>
        <a:latin typeface="Franklin Gothic Heavy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69BD1-294E-49DD-B69C-4E45E0D9A9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9C8230A-7404-40E0-8981-BA2711AA52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2ECFB6-C5AC-4293-82FE-5059EC57A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3DF5A5E-E912-49E1-BE7A-24AB31EE5F5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sales resume.dotx</Template>
  <TotalTime>0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2023-09-27T15:42:00Z</dcterms:created>
  <dcterms:modified xsi:type="dcterms:W3CDTF">2023-09-27T15:42:00Z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